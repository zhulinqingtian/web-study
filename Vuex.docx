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Vuex  vue状态管理工具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一、介绍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Vuex是一个专为vue.js应用程序开发的状态管理模式。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采用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集中式存储管理应用的所有组件的状态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，并以相应规则保证状态以一种可预测的方式发生变化。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使用场景:中大型单页面应用。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使用方法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1.Npm 安装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  <w:t>npm install vuex --save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2.在main.js中引用</w:t>
      </w:r>
    </w:p>
    <w:p>
      <w:pPr>
        <w:numPr>
          <w:numId w:val="0"/>
        </w:num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Import Vuex  from  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‘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vuex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Vuex.use(vuex)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理解vuex的5个基本对象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1"/>
        <w:gridCol w:w="8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897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存储状态。也就是变量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Getters</w:t>
            </w:r>
          </w:p>
        </w:tc>
        <w:tc>
          <w:tcPr>
            <w:tcW w:w="897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派生状态，就是set、get中的get.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有两个可选状态，分别获取state中的变量和其他的getters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外部调用方式:store.getters.personInfo()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Mutations</w:t>
            </w:r>
          </w:p>
        </w:tc>
        <w:tc>
          <w:tcPr>
            <w:tcW w:w="897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提交状态修改。就是set、get中的set。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这是vuex中唯一一种修改state的方式，</w:t>
            </w:r>
            <w:r>
              <w:rPr>
                <w:rFonts w:hint="eastAsia" w:ascii="微软雅黑 Light" w:hAnsi="微软雅黑 Light" w:eastAsia="微软雅黑 Light" w:cs="微软雅黑 Light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不支持异步操作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第一个参数默认是state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外部调用方式：store.commit(</w:t>
            </w:r>
            <w:r>
              <w:rPr>
                <w:rFonts w:hint="default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SET_AGE</w:t>
            </w:r>
            <w:r>
              <w:rPr>
                <w:rFonts w:hint="default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， 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Actions</w:t>
            </w:r>
          </w:p>
        </w:tc>
        <w:tc>
          <w:tcPr>
            <w:tcW w:w="897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和mutations类似，</w:t>
            </w:r>
            <w:r>
              <w:rPr>
                <w:rFonts w:hint="eastAsia" w:ascii="微软雅黑 Light" w:hAnsi="微软雅黑 Light" w:eastAsia="微软雅黑 Light" w:cs="微软雅黑 Light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支持异步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第一个参数默认是和store具有相同参数属性的对象。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外部调用方式：store.dispatch(</w:t>
            </w:r>
            <w:r>
              <w:rPr>
                <w:rFonts w:hint="default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nameAsyn</w:t>
            </w:r>
            <w:r>
              <w:rPr>
                <w:rFonts w:hint="default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Modules</w:t>
            </w:r>
          </w:p>
        </w:tc>
        <w:tc>
          <w:tcPr>
            <w:tcW w:w="897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store的子模块，内容相当于是store的一个实例</w:t>
            </w:r>
          </w:p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调用：store.getters.xxx()</w:t>
            </w:r>
          </w:p>
        </w:tc>
      </w:tr>
    </w:tbl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Vue-cli中使用vuex的方式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4C839"/>
    <w:multiLevelType w:val="singleLevel"/>
    <w:tmpl w:val="76D4C83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037FB"/>
    <w:rsid w:val="0149799C"/>
    <w:rsid w:val="03D45465"/>
    <w:rsid w:val="071A3F5C"/>
    <w:rsid w:val="0DDC4BA6"/>
    <w:rsid w:val="112037FB"/>
    <w:rsid w:val="14BA08BB"/>
    <w:rsid w:val="15F73044"/>
    <w:rsid w:val="16D3440F"/>
    <w:rsid w:val="30307BC3"/>
    <w:rsid w:val="34A41FCC"/>
    <w:rsid w:val="358651EC"/>
    <w:rsid w:val="37AA362A"/>
    <w:rsid w:val="38D40D31"/>
    <w:rsid w:val="3A185825"/>
    <w:rsid w:val="3DB128F9"/>
    <w:rsid w:val="40203CA8"/>
    <w:rsid w:val="49CE6102"/>
    <w:rsid w:val="57684761"/>
    <w:rsid w:val="601B0B6A"/>
    <w:rsid w:val="63986E5B"/>
    <w:rsid w:val="63B62629"/>
    <w:rsid w:val="689D2637"/>
    <w:rsid w:val="6A1C13E6"/>
    <w:rsid w:val="6BE37BA2"/>
    <w:rsid w:val="6D535020"/>
    <w:rsid w:val="74EF7D04"/>
    <w:rsid w:val="7F9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2018-09-18T06:23:00Z</dcterms:created>
  <dc:creator>竹林☆晴天</dc:creator>
  <cp:lastModifiedBy>竹林☆晴天</cp:lastModifiedBy>
  <dcterms:modified xsi:type="dcterms:W3CDTF">2018-09-18T06:44:17Z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