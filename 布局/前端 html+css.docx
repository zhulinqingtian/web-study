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1、什么是盒子模型？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在网页中，一个元素占有空间的大小由几个部分构成，其中包括元素的内容（content），元素的内边距（padding），元素的边框（border），元素的外边距（margin）四个部分。这四个部分占有的空间中，有的部分可以显示相应的内容，而有的部分只用来分隔相邻的区域或区域。4个部分一起构成了css中元素的盒模型。</w:t>
      </w:r>
    </w:p>
    <w:p>
      <w:p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2、行内元素有哪些？块级元素有哪些？ 空(void)元素有那些？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行内元素：a、b、span、img、input、strong、select、label、em、button、textarea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块级元素：div、ul、li、dl、dt、dd、p、h1-h6、blockquote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空元素：即系没有内容的HTML元素，例如：br、meta、hr、link、input、img</w:t>
      </w:r>
    </w:p>
    <w:p>
      <w:pPr>
        <w:ind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4、简述一下src与href的区别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href 是指向网络资源所在位置，建立和当前元素（锚点）或当前文档（链接）之间的链接，用于</w:t>
      </w:r>
      <w:r>
        <w:rPr>
          <w:rFonts w:hint="eastAsia" w:ascii="微软雅黑 Light" w:hAnsi="微软雅黑 Light" w:eastAsia="微软雅黑 Light" w:cs="微软雅黑 Light"/>
          <w:color w:val="C55A11" w:themeColor="accent2" w:themeShade="BF"/>
          <w:sz w:val="24"/>
          <w:szCs w:val="24"/>
          <w:lang w:val="en-US" w:eastAsia="zh-CN"/>
        </w:rPr>
        <w:t>超链接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src是指向外部资源的位置，指向的内容将会嵌入到文档中当前标签所在位置；在请求src资源时会</w:t>
      </w:r>
      <w:r>
        <w:rPr>
          <w:rFonts w:hint="eastAsia" w:ascii="微软雅黑 Light" w:hAnsi="微软雅黑 Light" w:eastAsia="微软雅黑 Light" w:cs="微软雅黑 Light"/>
          <w:color w:val="C55A11" w:themeColor="accent2" w:themeShade="BF"/>
          <w:sz w:val="24"/>
          <w:szCs w:val="24"/>
          <w:lang w:val="en-US" w:eastAsia="zh-CN"/>
        </w:rPr>
        <w:t>将其指向的资源下载并应用到文档内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当浏览器解析到该元素时，会暂停其他资源的下载和处理，直到将该资源加载、编译、执行完毕，图片和框架等元素也如此，类似于将所指向资源嵌入当前标签内。这也是为什么将js脚本放在底部而不是头部。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5、简述同步和异步的区别</w:t>
      </w:r>
      <w:bookmarkStart w:id="0" w:name="_GoBack"/>
      <w:bookmarkEnd w:id="0"/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同步是阻塞模式，异步是非阻塞模式。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同步就是指一个进程在执行某个请求的时候，若该请求需要一段时间才能返回信息，那么这个进程将会一直等待下去，直到收到返回信息才继续执行下去；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异步是指进程不需要一直等下去，而是继续执行下面的操作，不管其他进程的状态。当有消息返回时系统会通知进程进行处理，这样可以提高执行的效率。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6、px和em的区别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相同点：px和em都是长度单位；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异同点：px的值是固定的，指定是多少就是多少，计算比较容易。em得值不是固定的，并且em会继承父级元素的字体大小。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浏览器的默认字体高都是16px。所以未经调整的浏览器都符合: 1em=16px。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7、浏览器的内核分别是什么?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IE: trident内核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Firefox：gecko内核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Safari：webkit内核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Opera：以前是presto内核，Opera现已改用Google Chrome的Blink内核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Chrome：Blink(基于webkit，Google与Opera Software共同开发)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 8、什么叫优雅降级和渐进增强？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渐进增强 progressive enhancement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针对低版本浏览器进行构建页面，保证最基本的功能，然后再针对高级浏览器进行效果、交互等改进和追加功能达到更好的用户体验。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优雅降级 graceful degradation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一开始就构建完整的功能，然后再针对低版本浏览器进行兼容。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区别：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a. 优雅降级是从复杂的现状开始，并试图减少用户体验的供给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b. 渐进增强则是从一个非常基础的，能够起作用的版本开始，并不断扩充，以适应未来环境的需要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c. 降级（功能衰减）意味着往回看；而渐进增强则意味着朝前看，同时保证其根基处于安全地带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 9、sessionStorage 、localStorage 和 cookie 之间的区别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共同点：用于浏览器端存储的缓存数据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不同点：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(1)、存储内容是否发送到服务器端：当设置了</w:t>
      </w:r>
      <w:r>
        <w:rPr>
          <w:rFonts w:hint="eastAsia" w:ascii="微软雅黑 Light" w:hAnsi="微软雅黑 Light" w:eastAsia="微软雅黑 Light" w:cs="微软雅黑 Ligh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Cookie后，数据会发送到服务器端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，造成一定的宽带浪费；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        web storage,会将数据保存到本地，不会造成宽带浪费；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(2)、数据存储大小不同：Cookie数据不能超过4K,适用于会话标识；web storage数据存储可以达到5M;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(3)、数据存储的有效期限不同：cookie只在设置了Cookid过期时间之前一直有效，即使</w:t>
      </w:r>
      <w:r>
        <w:rPr>
          <w:rFonts w:hint="eastAsia" w:ascii="微软雅黑 Light" w:hAnsi="微软雅黑 Light" w:eastAsia="微软雅黑 Light" w:cs="微软雅黑 Ligh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关闭窗口或者浏览器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；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        sessionStorage,仅</w:t>
      </w:r>
      <w:r>
        <w:rPr>
          <w:rFonts w:hint="eastAsia" w:ascii="微软雅黑 Light" w:hAnsi="微软雅黑 Light" w:eastAsia="微软雅黑 Light" w:cs="微软雅黑 Ligh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在关闭浏览器之前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有效；localStorage,数据存储</w:t>
      </w:r>
      <w:r>
        <w:rPr>
          <w:rFonts w:hint="eastAsia" w:ascii="微软雅黑 Light" w:hAnsi="微软雅黑 Light" w:eastAsia="微软雅黑 Light" w:cs="微软雅黑 Ligh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永久有效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；</w:t>
      </w:r>
    </w:p>
    <w:p>
      <w:pPr>
        <w:ind w:left="42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(4)、作用域不同：cookie和localStorage是</w:t>
      </w:r>
      <w:r>
        <w:rPr>
          <w:rFonts w:hint="eastAsia" w:ascii="微软雅黑 Light" w:hAnsi="微软雅黑 Light" w:eastAsia="微软雅黑 Light" w:cs="微软雅黑 Ligh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在同源同窗口中都是共享的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；sessionStorage不在不同的浏览器窗口中共享，即使是同一个页面；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 10、Web Storage与Cookie相比存在的优势：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(1)、存储空间更大：IE8下每个独立的存储空间为10M，其他浏览器实现略有不同，但都比Cookie要大很多。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(2)、存储内容不会发送到服务器：当设置了Cookie后，Cookie的内容会随着请求一并发送的服务器，这对于本地存储的数据是一种带宽浪费。而Web Storage中的数据则仅仅是存在本地，不会与服务器发生任何交互。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(3)、更多丰富易用的接口：Web Storage提供了一套更为丰富的接口，如</w:t>
      </w:r>
      <w:r>
        <w:rPr>
          <w:rFonts w:hint="eastAsia" w:ascii="微软雅黑 Light" w:hAnsi="微软雅黑 Light" w:eastAsia="微软雅黑 Light" w:cs="微软雅黑 Light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setItem,getItem,removeItem,clear</w:t>
      </w: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等,使得数据操作更为简便。cookie需要自己封装。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(4)、独立的存储空间：每个域（包括子域）有独立的存储空间，各个存储空间是完全独立的，因此不会造成数据混乱。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 11、Ajax的优缺点及工作原理？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AJAX = Asynchronous JavaScript and XML（异步的 JavaScript 和 XML）。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Ajax 是一种用于创建快速动态网页的技术。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Ajax 是一种在无需重新加载整个网页的情况下，能够更新部分网页的技术。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（1）优点：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1.减轻服务器的负担,按需取数据,最大程度的减少冗余请求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2.局部刷新页面,减少用户心理和实际的等待时间,带来更好的用户体验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3.基于xml标准化,并被广泛支持,不需安装插件等,进一步促进页面和数据的分离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（2）缺点：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1.AJAX大量的使用了javascript和ajax引擎,这些取决于浏览器的支持.在编写的时候考虑对浏览器的兼容性.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2.AJAX只是局部刷新,所以页面的后退按钮是没有用的.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3.对流媒体还有移动设备的支持不是太好等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（3）AJAX的工作原理：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1.创建ajax对象（XMLHttpRequest/ActiveXObject(Microsoft.XMLHttp)）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2.判断数据传输方式(GET/POST)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3.打开链接 open()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4.发送 send()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5.当ajax对象完成第四步（onreadystatechange）数据接收完成，判断http响应状态执行回调函数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12、document load和document ready的区别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共同点：这两种事件都代表的是页面文档加载时触发。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ready 事件的触发，表示文档结构已经加载完成（不包含图片等非文字媒体文件）。</w:t>
      </w:r>
    </w:p>
    <w:p>
      <w:pPr>
        <w:ind w:left="0" w:leftChars="0" w:firstLine="42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  <w:t>onload 事件的触发，表示页面包含图片等文件在内的所有元素都加载完成。</w:t>
      </w:r>
    </w:p>
    <w:p>
      <w:pPr>
        <w:ind w:left="0" w:leftChars="0" w:firstLine="0" w:firstLineChars="0"/>
        <w:rPr>
          <w:rFonts w:hint="eastAsia" w:ascii="微软雅黑 Light" w:hAnsi="微软雅黑 Light" w:eastAsia="微软雅黑 Light" w:cs="微软雅黑 Light"/>
          <w:color w:val="auto"/>
          <w:sz w:val="24"/>
          <w:szCs w:val="24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D3B78"/>
    <w:rsid w:val="07B2559C"/>
    <w:rsid w:val="08BB3FD7"/>
    <w:rsid w:val="0F396BA8"/>
    <w:rsid w:val="105561F5"/>
    <w:rsid w:val="11C061A8"/>
    <w:rsid w:val="149F746B"/>
    <w:rsid w:val="15D87031"/>
    <w:rsid w:val="1CED3B78"/>
    <w:rsid w:val="238D58B8"/>
    <w:rsid w:val="27A24C80"/>
    <w:rsid w:val="28F6084A"/>
    <w:rsid w:val="2EE8707E"/>
    <w:rsid w:val="402B3D0F"/>
    <w:rsid w:val="485C2C8F"/>
    <w:rsid w:val="532A0CDB"/>
    <w:rsid w:val="594C1CF0"/>
    <w:rsid w:val="5A944BCE"/>
    <w:rsid w:val="5B96669C"/>
    <w:rsid w:val="5E9E0372"/>
    <w:rsid w:val="64215642"/>
    <w:rsid w:val="64DE2188"/>
    <w:rsid w:val="69570536"/>
    <w:rsid w:val="6D535020"/>
    <w:rsid w:val="71D1448A"/>
    <w:rsid w:val="7917353E"/>
    <w:rsid w:val="7AA4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2018-09-13T02:27:00Z</dcterms:created>
  <dc:creator>竹林☆晴天</dc:creator>
  <cp:lastModifiedBy>竹林☆晴天</cp:lastModifiedBy>
  <dcterms:modified xsi:type="dcterms:W3CDTF">2018-11-05T08:07:47Z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