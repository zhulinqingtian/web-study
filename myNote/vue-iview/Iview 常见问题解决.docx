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 常见问题解决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iview 的select下拉框选项错位的问题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原因 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.ivu-modal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.ivu-select-dropdown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{ position: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 xml:space="preserve"> absolute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7700"/>
          <w:spacing w:val="0"/>
          <w:sz w:val="21"/>
          <w:szCs w:val="21"/>
        </w:rPr>
        <w:t>!important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;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解决： 1. </w:t>
      </w:r>
      <w:r>
        <w:rPr>
          <w:rFonts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body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.ivu-modal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.ivu-select-dropdown{ position: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 xml:space="preserve"> fixed </w:t>
      </w:r>
      <w:r>
        <w:rPr>
          <w:rFonts w:hint="default" w:ascii="Consolas" w:hAnsi="Consolas" w:eastAsia="Consolas" w:cs="Consolas"/>
          <w:b/>
          <w:i w:val="0"/>
          <w:caps w:val="0"/>
          <w:color w:val="FF7700"/>
          <w:spacing w:val="0"/>
          <w:sz w:val="21"/>
          <w:szCs w:val="21"/>
        </w:rPr>
        <w:t>!important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; 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解决:  2.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highlight w:val="yellow"/>
          <w:lang w:val="en-US" w:eastAsia="zh-CN"/>
        </w:rPr>
        <w:t xml:space="preserve">Select 加 transfer 属性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iview中select过滤模式选中内容与显示内容不符合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原因：&lt;Option v-for="option(item,index)  in items" key="index"中的key的问题导致的key根据键值对定位元素，如果index索引只代表一个元素就不会出现重复，否则就出异常。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解决：key="index"替换成 key="只代表唯一含义的属性"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5603B1"/>
    <w:multiLevelType w:val="singleLevel"/>
    <w:tmpl w:val="C75603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8A"/>
    <w:rsid w:val="00E7778A"/>
    <w:rsid w:val="33660A4F"/>
    <w:rsid w:val="6D535020"/>
    <w:rsid w:val="7FED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2018-08-27T05:47:00Z</dcterms:created>
  <dc:creator>竹林☆晴天</dc:creator>
  <cp:lastModifiedBy>竹林☆晴天</cp:lastModifiedBy>
  <dcterms:modified xsi:type="dcterms:W3CDTF">2018-08-27T05:50:00Z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