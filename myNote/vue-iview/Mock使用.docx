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新建文件mock.js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33115" cy="46761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需要使用数据的页面引入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mockdata from '../assets/js/mock'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从mockdata 中取数据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372A1"/>
    <w:multiLevelType w:val="singleLevel"/>
    <w:tmpl w:val="ABE372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30F8E"/>
    <w:rsid w:val="0BA35E4E"/>
    <w:rsid w:val="2634303F"/>
    <w:rsid w:val="2A730F8E"/>
    <w:rsid w:val="5C0E6EA4"/>
    <w:rsid w:val="62707E73"/>
    <w:rsid w:val="6D535020"/>
    <w:rsid w:val="7CD8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2018-04-06T06:16:00Z</dcterms:created>
  <dc:creator>Administrator</dc:creator>
  <cp:lastModifiedBy>Administrator</cp:lastModifiedBy>
  <dcterms:modified xsi:type="dcterms:W3CDTF">2018-04-06T06:20:07Z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