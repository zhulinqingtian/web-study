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Subline text3 快捷键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1.选择文本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Command + D 选中一个单词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Command + L 选中一行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Command + A 全选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Ctrl + Command + M` 选中括号内所有内容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2.一次选中多行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Command 按住Command键再点击想选中的行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Command + Ctrl + G (选中部分文本时) 按此键选中所有相同文本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Command + D (选中部分文本时) 直接选中下一次出现的该文本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3.CSS排序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选中CSS属性后按F5就可以按字母顺序排序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4.命令面板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Command + Shift + P调出面板，键入需要的命令即可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5.主要快捷键列表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Command + T 列出所有的标签页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Command + Shift + ] 下一标签页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Command + Shift + [ 上一标签页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Command + Ctrl + P 切换侧边栏显示的工程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Ctrl+L 选择整行（按住-继续选择下行）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Ctrl+KK 从光标处删除至行尾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Ctrl+Shift+K 删除整行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Ctrl+Shift+D 复制光标所在整行，插入在该行之前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Ctrl+J 合并行（已选择需要合并的多行时）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Ctrl+KU 改为大写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Ctrl+KL 改为小写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Ctrl+D 选词 （按住-继续选择下个相同的字符串）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Ctrl+M 光标移动至括号内开始或结束的位置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Ctrl+Shift+M 选择括号内的内容（按住-继续选择父括号）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Ctrl+/ 注释整行（如已选择内容，同“Ctrl+Shift+/”效果）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Ctrl+Shift+/ 注释已选择内容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Ctrl+Z 撤销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Ctrl+Y 恢复撤销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Ctrl+M 光标跳至对应的括号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Alt+. 闭合当前标签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Ctrl+Shift+A 选择光标位置父标签对儿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Ctrl+Shift+[ 折叠代码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Ctrl+Shift+] 展开代码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Ctrl+KT 折叠属性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Ctrl+K0 展开所有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Ctrl+U 软撤销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Ctrl+T 词互换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Tab 缩进 自动完成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Shift+Tab 去除缩进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Ctrl+Shift+↑ 与上行互换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Ctrl+Shift+↓ 与下行互换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Ctrl+K Backspace 从光标处删除至行首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Ctrl+Enter 光标后插入行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Ctrl+Shift+Enter 光标前插入行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Ctrl+F2 设置书签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F2 下一个书签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Shift+F2 上一个书签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6.跨文件编辑（多个文件中有同一段代码时，可用以下的步骤快速编辑）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按Command + Shift + F在Find框中输入待查找的代码。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可按Command + E快速使用选择中的代码段。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在Where框中指定需要查找的文件范围，或填写&lt;open files&gt;表示查找目前打开的文件。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在Replace框中输入要替换成的代码，按Replace按钮批量替换。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7.文件爬虫</w:t>
      </w:r>
    </w:p>
    <w:p>
      <w:r>
        <w:rPr>
          <w:rFonts w:hint="eastAsia"/>
        </w:rPr>
        <w:tab/>
      </w:r>
      <w:r>
        <w:rPr>
          <w:rFonts w:hint="eastAsia"/>
        </w:rPr>
        <w:t>Command + R可以列出文档中所有的CSS选择器</w:t>
      </w: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C12753"/>
    <w:rsid w:val="4FC1275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2018-08-27T05:51:00Z</dcterms:created>
  <dc:creator>竹林☆晴天</dc:creator>
  <cp:lastModifiedBy>竹林☆晴天</cp:lastModifiedBy>
  <dcterms:modified xsi:type="dcterms:W3CDTF">2018-08-27T05:52:12Z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