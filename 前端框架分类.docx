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前端框架分类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前端框架比较繁多，分了以下类主要有基于js的类库框架（主要分为纯类库和包含设计模式的类库）、UI框架、可视化组件等。</w:t>
      </w:r>
    </w:p>
    <w:p>
      <w:r>
        <w:drawing>
          <wp:inline distT="0" distB="0" distL="114300" distR="114300">
            <wp:extent cx="6642100" cy="336994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1.Node.js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描述：Node.js是一个Javascript运行环境(runtime)。实际上它是对Google V8引擎进行了封装。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V8引擎执行Javascript的速度非常快，性能非常好。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Node.js对一些特殊用例进行了优化，提供了替代的API，使得V8在非浏览器环境下运行得更好。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   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Node.js是一个基于ChromeJavaScript运行时建立的平台，用于方便地搭建响应速度快、易于扩展的网络应用。Node.js使用事件驱动，非阻塞I/O模型而得以轻量和高效，非常适合在分布式设备上运行数据密集型的实时应用。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　　简单的说 Node.js就是运行在服务端的 JavaScript。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Node.js是一个基于ChromeJavaScript运行时建立的一个平台。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Node.js是一个事件驱动I/O服务端JavaScript环境，基于Google的V8引擎，V8引擎执行Javascript的速度非常快，性能非常好。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</w:rPr>
      </w:pPr>
    </w:p>
    <w:p>
      <w:pPr>
        <w:numPr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2.angular.Js</w:t>
      </w:r>
    </w:p>
    <w:p>
      <w:pPr>
        <w:numPr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AngularJS有着诸多特性，最为核心的是：MVVM、模块化、自动化双向数据绑定、语义化标签、依赖注入等等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Requirejs</w:t>
      </w:r>
    </w:p>
    <w:p>
      <w:pPr>
        <w:numPr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RequireJS的目标是鼓励代码的模块化，它使用了不同于传统&lt;script&gt;标签的脚本加载步骤。</w:t>
      </w:r>
    </w:p>
    <w:p>
      <w:pPr>
        <w:numPr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可以用来加速、优化代码，主要还是为了代码的模块化。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RequireJS以一个相对于baseUrl的地址来加载所有的代码。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Vue.js</w:t>
      </w:r>
    </w:p>
    <w:p>
      <w:pPr>
        <w:numPr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Vue.js是用于构建交互式的 Web界面的库。它提供了 MVVM数据绑定和一个可组合的组件系统，具有简单、灵活的 API。</w:t>
      </w:r>
    </w:p>
    <w:p>
      <w:pPr>
        <w:numPr>
          <w:numId w:val="0"/>
        </w:numPr>
        <w:ind w:leftChars="0"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从技术上讲， Vue.js集中在 MVVM 模式上的视图模型层，并通过双向数据绑定连接视图和模型。实际的 DOM操作和输出格式被抽象出来成指令和过滤器。</w:t>
      </w:r>
    </w:p>
    <w:p>
      <w:pPr>
        <w:numPr>
          <w:numId w:val="0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相比其它的 MVVM框架，Vue.js更容易上手。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前端构建工具 - gulp</w:t>
      </w:r>
    </w:p>
    <w:p>
      <w:pPr>
        <w:numPr>
          <w:ilvl w:val="0"/>
          <w:numId w:val="2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易于使用</w:t>
      </w:r>
    </w:p>
    <w:p>
      <w:pPr>
        <w:numPr>
          <w:ilvl w:val="0"/>
          <w:numId w:val="2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易于学习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810CB"/>
    <w:multiLevelType w:val="singleLevel"/>
    <w:tmpl w:val="5CA810C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32C9E3"/>
    <w:multiLevelType w:val="singleLevel"/>
    <w:tmpl w:val="7332C9E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4170D"/>
    <w:rsid w:val="023A3516"/>
    <w:rsid w:val="07AF7C26"/>
    <w:rsid w:val="0A071C05"/>
    <w:rsid w:val="0C6A793F"/>
    <w:rsid w:val="1B9E0CB9"/>
    <w:rsid w:val="1BC80BAE"/>
    <w:rsid w:val="23FA01F2"/>
    <w:rsid w:val="2634170D"/>
    <w:rsid w:val="2CFA6147"/>
    <w:rsid w:val="34C26621"/>
    <w:rsid w:val="3DE013F0"/>
    <w:rsid w:val="42BE265D"/>
    <w:rsid w:val="499823FB"/>
    <w:rsid w:val="4C162410"/>
    <w:rsid w:val="4C633910"/>
    <w:rsid w:val="512A0A8C"/>
    <w:rsid w:val="5BD53A9F"/>
    <w:rsid w:val="66FC6486"/>
    <w:rsid w:val="6707516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2018-09-25T06:27:00Z</dcterms:created>
  <dc:creator>竹林☆晴天</dc:creator>
  <cp:lastModifiedBy>竹林☆晴天</cp:lastModifiedBy>
  <dcterms:modified xsi:type="dcterms:W3CDTF">2018-09-25T06:47:42Z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