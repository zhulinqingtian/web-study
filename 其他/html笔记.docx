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什么是HTML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Html（HyperText Markup Language ） 超文本标记语言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HTML 是用来描述网页的一种语言。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HTML 不是一种编程语言，而是一种</w:t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>标记语言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标记语言是一套标记标签 (markup tag)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HTML 使用标记标签来描述网页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HTML 文档包含了HTML 标签及文本内容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 xml:space="preserve">HTML文档也叫做 web 页面 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二、HTML 标签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HTML 标签是由尖括号包围的关键词，比如 &lt;html&gt;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HTML 标签通常是成对出现的，比如 &lt;b&gt; 和 &lt;/b&gt;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标签对中的第一个标签是开始标签，第二个标签是结束标签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开始和结束标签也被称为开放标签和闭合标签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三、HTML 元素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"HTML 标签" 和 "HTML 元素" 通常都是描述同样的意思.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但是严格来讲, 一个 HTML 元素包含了开始标签与结束标签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四、Web 浏览器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Web浏览器（如谷歌浏览器，Internet Explorer，Firefox，Safari）是用于</w:t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>读取HTML文件，并将其作为网页显示</w:t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浏览器并不是直接显示的HTML标签，但可以使用标签来决定如何展现HTML页面的内容给用户</w:t>
      </w:r>
    </w:p>
    <w:p>
      <w:pPr>
        <w:numPr>
          <w:ilvl w:val="0"/>
          <w:numId w:val="2"/>
        </w:num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通用申明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 xml:space="preserve">HTML5 :  </w:t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ab/>
        <w:t>&lt;!DOCTYPE html&gt;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HTML 4.01 :    &lt;!DOCTYPE html PUBLIC "-//W3C//DTD XHTML 1.0 Transitional//EN"</w:t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ab/>
        <w:t>"http://www.w3.org/TR/xhtml1/DTD/xhtml1-transitional.dtd"&gt;</w:t>
      </w:r>
    </w:p>
    <w:p>
      <w:pPr>
        <w:numPr>
          <w:ilvl w:val="0"/>
          <w:numId w:val="2"/>
        </w:num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中文编码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&lt;meta charset="UTF-8"&gt;</w:t>
      </w:r>
    </w:p>
    <w:p>
      <w:pPr>
        <w:numPr>
          <w:ilvl w:val="0"/>
          <w:numId w:val="2"/>
        </w:num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HTML 中 href、src 区别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href : (Hypertext Reference) 超文本引用。用来建立当前元素和文档之间的链接。常用的有：link、a。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 src : (source )，src 的内容是页面必不可少的一部分，是引入。</w:t>
      </w:r>
    </w:p>
    <w:p>
      <w:pPr>
        <w:numPr>
          <w:numId w:val="0"/>
        </w:numPr>
        <w:ind w:firstLine="2203" w:firstLineChars="918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src 指向的内容会嵌入到文档中当前标签所在的位置。常用的有：img、script、iframe。</w:t>
      </w:r>
    </w:p>
    <w:p>
      <w:pPr>
        <w:numPr>
          <w:ilvl w:val="-2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src 用于替换当前元素；</w:t>
      </w:r>
    </w:p>
    <w:p>
      <w:pPr>
        <w:numPr>
          <w:ilvl w:val="-2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href 用于在当前文档和引用资源之间建立联系。</w:t>
      </w:r>
    </w:p>
    <w:p>
      <w:pPr>
        <w:numPr>
          <w:ilvl w:val="-2"/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</w:p>
    <w:p>
      <w:pPr>
        <w:numPr>
          <w:ilvl w:val="-2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Example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&lt;link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href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"reset.css"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rel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”stylesheet“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浏览器会识别该文档为 css 文档，</w:t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>并行下载</w:t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该文档，并且不会停止对当前文档的处理。这也是建议使用 link，而不采用 @import 的原因。</w:t>
      </w: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eastAsia" w:ascii="Consolas" w:hAnsi="Consolas" w:cs="Consolas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"script.js"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&gt;&lt;/script&gt;</w:t>
      </w:r>
      <w:r>
        <w:rPr>
          <w:rFonts w:hint="eastAsia" w:ascii="Consolas" w:hAnsi="Consolas" w:cs="Consolas"/>
          <w:caps w:val="0"/>
          <w:color w:val="333333"/>
          <w:spacing w:val="0"/>
          <w:sz w:val="18"/>
          <w:szCs w:val="18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当浏览器解析到该元素时，</w:t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lightGray"/>
          <w:lang w:val="en-US" w:eastAsia="zh-CN"/>
        </w:rPr>
        <w:t>会暂停浏览器的渲染，直到该资源加载完毕</w:t>
      </w:r>
      <w:r>
        <w:rPr>
          <w:rFonts w:hint="eastAsia" w:ascii="微软雅黑 Light" w:hAnsi="微软雅黑 Light" w:eastAsia="微软雅黑 Light" w:cs="微软雅黑 Light"/>
          <w:sz w:val="24"/>
          <w:szCs w:val="24"/>
          <w:highlight w:val="none"/>
          <w:lang w:val="en-US" w:eastAsia="zh-CN"/>
        </w:rPr>
        <w:t>。这也是将js脚本放在底部而不是头部得原因。</w:t>
      </w:r>
    </w:p>
    <w:p>
      <w:pPr>
        <w:numPr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bookmarkStart w:id="0" w:name="_GoBack"/>
      <w:bookmarkEnd w:id="0"/>
    </w:p>
    <w:sectPr>
      <w:pgSz w:w="16783" w:h="11850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965662"/>
    <w:multiLevelType w:val="singleLevel"/>
    <w:tmpl w:val="A99656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EA55D3C"/>
    <w:multiLevelType w:val="singleLevel"/>
    <w:tmpl w:val="4EA55D3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816A0"/>
    <w:rsid w:val="03887DA7"/>
    <w:rsid w:val="0AAB3437"/>
    <w:rsid w:val="0C8816A0"/>
    <w:rsid w:val="10085312"/>
    <w:rsid w:val="105008B8"/>
    <w:rsid w:val="147C4FFB"/>
    <w:rsid w:val="19A71797"/>
    <w:rsid w:val="2129383D"/>
    <w:rsid w:val="226E1BA5"/>
    <w:rsid w:val="22F46B49"/>
    <w:rsid w:val="2452549C"/>
    <w:rsid w:val="30F676DC"/>
    <w:rsid w:val="349E3D64"/>
    <w:rsid w:val="3579249E"/>
    <w:rsid w:val="358830DD"/>
    <w:rsid w:val="37E24BE0"/>
    <w:rsid w:val="3BCE1863"/>
    <w:rsid w:val="3EB57902"/>
    <w:rsid w:val="3F9A040D"/>
    <w:rsid w:val="4C084F2A"/>
    <w:rsid w:val="5663021B"/>
    <w:rsid w:val="588D4F77"/>
    <w:rsid w:val="5DA71E49"/>
    <w:rsid w:val="69934895"/>
    <w:rsid w:val="6D535020"/>
    <w:rsid w:val="71A64B0D"/>
    <w:rsid w:val="72043D56"/>
    <w:rsid w:val="73174E72"/>
    <w:rsid w:val="741F24EB"/>
    <w:rsid w:val="7C9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2018-10-16T03:27:00Z</dcterms:created>
  <dc:creator>竹林☆晴天</dc:creator>
  <cp:lastModifiedBy>竹林☆晴天</cp:lastModifiedBy>
  <dcterms:modified xsi:type="dcterms:W3CDTF">2018-10-16T03:53:45Z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