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前端开发知识结构</w:t>
      </w:r>
    </w:p>
    <w:tbl>
      <w:tblPr>
        <w:tblStyle w:val="6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21"/>
        <w:gridCol w:w="1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浏览器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instrText xml:space="preserve"> HYPERLINK "http://www.google.com/chrome" </w:instrTex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Chrome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 xml:space="preserve">  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编程语言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javascript / 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 xml:space="preserve">切页面 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html / html5      css / css3    Sass / Less / Stylus     Photoshop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restart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编辑器和IDE(集成开发环境) ： Sublime Text、Notepad++/EditPlus、Webstorm、idea、Hbuilder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调试工具：Firebug 、Chrome Dev T</w:t>
            </w:r>
            <w:bookmarkStart w:id="0" w:name="_GoBack"/>
            <w:bookmarkEnd w:id="0"/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restart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代码质量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代码风格： JSLint / ESLint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单元测试：Unit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自动化测试：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instrText xml:space="preserve"> HYPERLINK "https://github.com/karma-runner/karma" </w:instrTex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Karma Runner</w:t>
            </w: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前端库\框架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jQuery  vue.js   AngularJs  Bootstrap  React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前端标准/规范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HTML5、CSS3、ECMAScript3/5、ECMAScript6、HTTP、JSON、JSONP、 CommonJS 、 AMD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性能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Ajax 、高性能的javascript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SEO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restart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部署流程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1.压缩合并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2.文档输出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3.项目构建工具   Grunt 、Gulp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4.ES6+ 转换器    Babel   Traceur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restart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代码组织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类库模块化：     CommonJS / AMD     webpack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业务逻辑模块化   bower/component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文件加载：       Require.js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模块化预处理器： Browserify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安全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同源策略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移动Web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Html5/css3       响应式网页设计、Zeptojs/iScroll   Touch   jQuery Mobile  ionic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前沿技术社区、会议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MDN  w3cplus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21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>可视化</w:t>
            </w:r>
          </w:p>
        </w:tc>
        <w:tc>
          <w:tcPr>
            <w:tcW w:w="12293" w:type="dxa"/>
          </w:tcPr>
          <w:p>
            <w:pPr>
              <w:numPr>
                <w:numId w:val="0"/>
              </w:numP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vertAlign w:val="baseline"/>
                <w:lang w:val="en-US" w:eastAsia="zh-CN"/>
              </w:rPr>
              <w:t xml:space="preserve">SVG    Canvas    </w:t>
            </w:r>
          </w:p>
        </w:tc>
      </w:tr>
    </w:tbl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66DAE"/>
    <w:rsid w:val="00157A80"/>
    <w:rsid w:val="01022FAD"/>
    <w:rsid w:val="07111765"/>
    <w:rsid w:val="09C66DAE"/>
    <w:rsid w:val="0EAB28FF"/>
    <w:rsid w:val="13805B57"/>
    <w:rsid w:val="13E05BF9"/>
    <w:rsid w:val="16314AAF"/>
    <w:rsid w:val="16643C73"/>
    <w:rsid w:val="1AD9729D"/>
    <w:rsid w:val="25E772EB"/>
    <w:rsid w:val="2BFE5A86"/>
    <w:rsid w:val="2FB47E9E"/>
    <w:rsid w:val="2FEC1F37"/>
    <w:rsid w:val="328875BC"/>
    <w:rsid w:val="366D0143"/>
    <w:rsid w:val="38837655"/>
    <w:rsid w:val="3F4A7927"/>
    <w:rsid w:val="45DD4835"/>
    <w:rsid w:val="46A458F8"/>
    <w:rsid w:val="499F4A92"/>
    <w:rsid w:val="4C7B70EE"/>
    <w:rsid w:val="4E546AC8"/>
    <w:rsid w:val="53571F3D"/>
    <w:rsid w:val="55626F09"/>
    <w:rsid w:val="57653E9A"/>
    <w:rsid w:val="596827B2"/>
    <w:rsid w:val="5D0A497C"/>
    <w:rsid w:val="61971376"/>
    <w:rsid w:val="62E11950"/>
    <w:rsid w:val="64070AFD"/>
    <w:rsid w:val="678767D5"/>
    <w:rsid w:val="678A6664"/>
    <w:rsid w:val="6B3C518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2018-09-18T02:35:00Z</dcterms:created>
  <dc:creator>竹林☆晴天</dc:creator>
  <cp:lastModifiedBy>竹林☆晴天</cp:lastModifiedBy>
  <dcterms:modified xsi:type="dcterms:W3CDTF">2018-09-18T03:32:18Z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